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93967" w14:textId="15153B63" w:rsidR="00EE3B02" w:rsidRDefault="00053B77" w:rsidP="00053B77">
      <w:pPr>
        <w:pStyle w:val="Heading1"/>
      </w:pPr>
      <w:r>
        <w:t>Woche 1, 10.06.2020 – 16.06.2020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187"/>
        <w:gridCol w:w="2187"/>
        <w:gridCol w:w="2187"/>
      </w:tblGrid>
      <w:tr w:rsidR="00EF1E49" w:rsidRPr="00EF1E49" w14:paraId="727F8F7D" w14:textId="58F1ADE5" w:rsidTr="00EF1E49">
        <w:tc>
          <w:tcPr>
            <w:tcW w:w="2835" w:type="dxa"/>
            <w:shd w:val="clear" w:color="auto" w:fill="CCCCCC"/>
          </w:tcPr>
          <w:p w14:paraId="6AE66A6E" w14:textId="05B878F1" w:rsidR="00EF1E49" w:rsidRPr="00EF1E49" w:rsidRDefault="00EF1E49" w:rsidP="00053B77">
            <w:pPr>
              <w:rPr>
                <w:b/>
                <w:bCs/>
              </w:rPr>
            </w:pPr>
            <w:r w:rsidRPr="00EF1E49">
              <w:rPr>
                <w:b/>
                <w:bCs/>
              </w:rPr>
              <w:t>Tätigkeiten</w:t>
            </w:r>
          </w:p>
        </w:tc>
        <w:tc>
          <w:tcPr>
            <w:tcW w:w="2187" w:type="dxa"/>
            <w:shd w:val="clear" w:color="auto" w:fill="CCCCCC"/>
          </w:tcPr>
          <w:p w14:paraId="248DE464" w14:textId="501CD1F9" w:rsidR="00EF1E49" w:rsidRPr="00EF1E49" w:rsidRDefault="00EF1E49" w:rsidP="00053B77">
            <w:pPr>
              <w:rPr>
                <w:b/>
                <w:bCs/>
              </w:rPr>
            </w:pPr>
            <w:r w:rsidRPr="00EF1E49">
              <w:rPr>
                <w:b/>
                <w:bCs/>
              </w:rPr>
              <w:t>Projektphase</w:t>
            </w:r>
          </w:p>
        </w:tc>
        <w:tc>
          <w:tcPr>
            <w:tcW w:w="2187" w:type="dxa"/>
            <w:shd w:val="clear" w:color="auto" w:fill="CCCCCC"/>
          </w:tcPr>
          <w:p w14:paraId="205803E6" w14:textId="4B8E4AC1" w:rsidR="00EF1E49" w:rsidRPr="00EF1E49" w:rsidRDefault="00EF1E49" w:rsidP="00053B77">
            <w:pPr>
              <w:rPr>
                <w:b/>
                <w:bCs/>
              </w:rPr>
            </w:pPr>
            <w:r w:rsidRPr="00EF1E49">
              <w:rPr>
                <w:b/>
                <w:bCs/>
              </w:rPr>
              <w:t>Zeit SOLL</w:t>
            </w:r>
          </w:p>
        </w:tc>
        <w:tc>
          <w:tcPr>
            <w:tcW w:w="2187" w:type="dxa"/>
            <w:shd w:val="clear" w:color="auto" w:fill="CCCCCC"/>
          </w:tcPr>
          <w:p w14:paraId="4AA9090D" w14:textId="67C947D0" w:rsidR="00EF1E49" w:rsidRPr="00EF1E49" w:rsidRDefault="00EF1E49" w:rsidP="00053B77">
            <w:pPr>
              <w:rPr>
                <w:b/>
                <w:bCs/>
              </w:rPr>
            </w:pPr>
            <w:r w:rsidRPr="00EF1E49">
              <w:rPr>
                <w:b/>
                <w:bCs/>
              </w:rPr>
              <w:t>Zeit IST</w:t>
            </w:r>
          </w:p>
        </w:tc>
      </w:tr>
      <w:tr w:rsidR="00EF1E49" w14:paraId="7EF45DFE" w14:textId="51CD0FEA" w:rsidTr="00EF1E49">
        <w:tc>
          <w:tcPr>
            <w:tcW w:w="2835" w:type="dxa"/>
          </w:tcPr>
          <w:p w14:paraId="22B0B356" w14:textId="77777777" w:rsidR="00EF1E49" w:rsidRDefault="00EF1E49" w:rsidP="00053B77"/>
        </w:tc>
        <w:tc>
          <w:tcPr>
            <w:tcW w:w="2187" w:type="dxa"/>
          </w:tcPr>
          <w:p w14:paraId="6FDCA6B5" w14:textId="77777777" w:rsidR="00EF1E49" w:rsidRDefault="00EF1E49" w:rsidP="00053B77"/>
        </w:tc>
        <w:tc>
          <w:tcPr>
            <w:tcW w:w="2187" w:type="dxa"/>
          </w:tcPr>
          <w:p w14:paraId="1BB5529C" w14:textId="77777777" w:rsidR="00EF1E49" w:rsidRDefault="00EF1E49" w:rsidP="00053B77"/>
        </w:tc>
        <w:tc>
          <w:tcPr>
            <w:tcW w:w="2187" w:type="dxa"/>
          </w:tcPr>
          <w:p w14:paraId="42E855D4" w14:textId="77777777" w:rsidR="00EF1E49" w:rsidRDefault="00EF1E49" w:rsidP="00053B77"/>
        </w:tc>
      </w:tr>
      <w:tr w:rsidR="00EF1E49" w14:paraId="01DAC1ED" w14:textId="66318D57" w:rsidTr="00EF1E49">
        <w:tc>
          <w:tcPr>
            <w:tcW w:w="5022" w:type="dxa"/>
            <w:gridSpan w:val="2"/>
          </w:tcPr>
          <w:p w14:paraId="0B276858" w14:textId="45A381C1" w:rsidR="00EF1E49" w:rsidRDefault="00EF1E49" w:rsidP="00053B77">
            <w:r>
              <w:t>Total</w:t>
            </w:r>
          </w:p>
        </w:tc>
        <w:tc>
          <w:tcPr>
            <w:tcW w:w="2187" w:type="dxa"/>
          </w:tcPr>
          <w:p w14:paraId="21BF0A71" w14:textId="77777777" w:rsidR="00EF1E49" w:rsidRDefault="00EF1E49" w:rsidP="00053B77"/>
        </w:tc>
        <w:tc>
          <w:tcPr>
            <w:tcW w:w="2187" w:type="dxa"/>
          </w:tcPr>
          <w:p w14:paraId="16082EF4" w14:textId="77777777" w:rsidR="00EF1E49" w:rsidRDefault="00EF1E49" w:rsidP="00053B77"/>
        </w:tc>
      </w:tr>
      <w:tr w:rsidR="00EF1E49" w:rsidRPr="00EF1E49" w14:paraId="39C7B8A9" w14:textId="52FE1324" w:rsidTr="00EF1E49">
        <w:tc>
          <w:tcPr>
            <w:tcW w:w="9396" w:type="dxa"/>
            <w:gridSpan w:val="4"/>
            <w:shd w:val="clear" w:color="auto" w:fill="CCCCCC"/>
          </w:tcPr>
          <w:p w14:paraId="7831375F" w14:textId="79C1594E" w:rsidR="00EF1E49" w:rsidRPr="00EF1E49" w:rsidRDefault="00EF1E49" w:rsidP="00053B77">
            <w:pPr>
              <w:rPr>
                <w:b/>
                <w:bCs/>
              </w:rPr>
            </w:pPr>
            <w:r w:rsidRPr="00EF1E49">
              <w:rPr>
                <w:b/>
                <w:bCs/>
              </w:rPr>
              <w:t>Tagesablauf</w:t>
            </w:r>
          </w:p>
        </w:tc>
      </w:tr>
      <w:tr w:rsidR="00EF1E49" w14:paraId="2089C2F8" w14:textId="13263BEA" w:rsidTr="00EF1E49">
        <w:tc>
          <w:tcPr>
            <w:tcW w:w="9396" w:type="dxa"/>
            <w:gridSpan w:val="4"/>
          </w:tcPr>
          <w:p w14:paraId="3CD531FC" w14:textId="77777777" w:rsidR="00EF1E49" w:rsidRDefault="00EF1E49" w:rsidP="00053B77"/>
        </w:tc>
      </w:tr>
      <w:tr w:rsidR="00EF1E49" w:rsidRPr="00EF1E49" w14:paraId="608BC961" w14:textId="59EB704E" w:rsidTr="00EF1E49">
        <w:tc>
          <w:tcPr>
            <w:tcW w:w="9396" w:type="dxa"/>
            <w:gridSpan w:val="4"/>
            <w:shd w:val="clear" w:color="auto" w:fill="CCCCCC"/>
          </w:tcPr>
          <w:p w14:paraId="38403F6C" w14:textId="1521D600" w:rsidR="00EF1E49" w:rsidRPr="00EF1E49" w:rsidRDefault="00EF1E49" w:rsidP="00053B77">
            <w:pPr>
              <w:rPr>
                <w:b/>
                <w:bCs/>
              </w:rPr>
            </w:pPr>
            <w:r w:rsidRPr="00EF1E49">
              <w:rPr>
                <w:b/>
                <w:bCs/>
              </w:rPr>
              <w:t>Wissensbeschaffung</w:t>
            </w:r>
          </w:p>
        </w:tc>
      </w:tr>
      <w:tr w:rsidR="00EF1E49" w14:paraId="765B27FD" w14:textId="13CDD8F8" w:rsidTr="00EF1E49">
        <w:tc>
          <w:tcPr>
            <w:tcW w:w="9396" w:type="dxa"/>
            <w:gridSpan w:val="4"/>
          </w:tcPr>
          <w:p w14:paraId="5B09678D" w14:textId="77777777" w:rsidR="00EF1E49" w:rsidRDefault="00EF1E49" w:rsidP="00053B77"/>
        </w:tc>
      </w:tr>
      <w:tr w:rsidR="00EF1E49" w:rsidRPr="00EF1E49" w14:paraId="181D103D" w14:textId="12D674AD" w:rsidTr="00EF1E49">
        <w:tc>
          <w:tcPr>
            <w:tcW w:w="9396" w:type="dxa"/>
            <w:gridSpan w:val="4"/>
            <w:shd w:val="clear" w:color="auto" w:fill="CCCCCC"/>
          </w:tcPr>
          <w:p w14:paraId="4846CC44" w14:textId="73111153" w:rsidR="00EF1E49" w:rsidRPr="00EF1E49" w:rsidRDefault="00EF1E49" w:rsidP="00053B77">
            <w:pPr>
              <w:rPr>
                <w:b/>
                <w:bCs/>
              </w:rPr>
            </w:pPr>
            <w:r w:rsidRPr="00EF1E49">
              <w:rPr>
                <w:b/>
                <w:bCs/>
              </w:rPr>
              <w:t>Hilfestellungen</w:t>
            </w:r>
          </w:p>
        </w:tc>
      </w:tr>
      <w:tr w:rsidR="00EF1E49" w14:paraId="311AA2EF" w14:textId="77777777" w:rsidTr="00EF1E49">
        <w:tc>
          <w:tcPr>
            <w:tcW w:w="9396" w:type="dxa"/>
            <w:gridSpan w:val="4"/>
          </w:tcPr>
          <w:p w14:paraId="599B2D03" w14:textId="77777777" w:rsidR="00EF1E49" w:rsidRDefault="00EF1E49" w:rsidP="00053B77"/>
        </w:tc>
      </w:tr>
      <w:tr w:rsidR="00EF1E49" w:rsidRPr="00EF1E49" w14:paraId="0491E124" w14:textId="77777777" w:rsidTr="00EF1E49">
        <w:tc>
          <w:tcPr>
            <w:tcW w:w="9396" w:type="dxa"/>
            <w:gridSpan w:val="4"/>
            <w:shd w:val="clear" w:color="auto" w:fill="CCCCCC"/>
          </w:tcPr>
          <w:p w14:paraId="47D2FF1D" w14:textId="0A66BBB5" w:rsidR="00EF1E49" w:rsidRPr="00EF1E49" w:rsidRDefault="00EF1E49" w:rsidP="00053B77">
            <w:pPr>
              <w:rPr>
                <w:b/>
                <w:bCs/>
              </w:rPr>
            </w:pPr>
            <w:r w:rsidRPr="00EF1E49">
              <w:rPr>
                <w:b/>
                <w:bCs/>
              </w:rPr>
              <w:t>Reflexion</w:t>
            </w:r>
          </w:p>
        </w:tc>
      </w:tr>
      <w:tr w:rsidR="00EF1E49" w:rsidRPr="00EF1E49" w14:paraId="7BEB6BBB" w14:textId="77777777" w:rsidTr="00EF1E49">
        <w:tc>
          <w:tcPr>
            <w:tcW w:w="9396" w:type="dxa"/>
            <w:gridSpan w:val="4"/>
          </w:tcPr>
          <w:p w14:paraId="1190E0B8" w14:textId="77777777" w:rsidR="00EF1E49" w:rsidRPr="00EF1E49" w:rsidRDefault="00EF1E49" w:rsidP="00EF1E49">
            <w:pPr>
              <w:rPr>
                <w:u w:val="single"/>
              </w:rPr>
            </w:pPr>
            <w:r w:rsidRPr="00EF1E49">
              <w:rPr>
                <w:u w:val="single"/>
              </w:rPr>
              <w:t>Was lief gut</w:t>
            </w:r>
          </w:p>
          <w:p w14:paraId="7E09A903" w14:textId="77777777" w:rsidR="00EF1E49" w:rsidRDefault="00EF1E49" w:rsidP="00EF1E49"/>
          <w:p w14:paraId="53A5E4CE" w14:textId="77777777" w:rsidR="00EF1E49" w:rsidRPr="00EF1E49" w:rsidRDefault="00EF1E49" w:rsidP="00EF1E49">
            <w:pPr>
              <w:rPr>
                <w:u w:val="single"/>
              </w:rPr>
            </w:pPr>
            <w:r w:rsidRPr="00EF1E49">
              <w:rPr>
                <w:u w:val="single"/>
              </w:rPr>
              <w:t>Was lief weniger gut</w:t>
            </w:r>
          </w:p>
          <w:p w14:paraId="1E479179" w14:textId="77777777" w:rsidR="00EF1E49" w:rsidRDefault="00EF1E49" w:rsidP="00EF1E49"/>
          <w:p w14:paraId="3AA4923E" w14:textId="77777777" w:rsidR="00EF1E49" w:rsidRPr="00EF1E49" w:rsidRDefault="00EF1E49" w:rsidP="00EF1E49">
            <w:pPr>
              <w:rPr>
                <w:u w:val="single"/>
              </w:rPr>
            </w:pPr>
            <w:r w:rsidRPr="00EF1E49">
              <w:rPr>
                <w:u w:val="single"/>
              </w:rPr>
              <w:t>Meine Erkenntnisse von heute</w:t>
            </w:r>
          </w:p>
          <w:p w14:paraId="306A5FD6" w14:textId="77777777" w:rsidR="00EF1E49" w:rsidRPr="00EF1E49" w:rsidRDefault="00EF1E49" w:rsidP="00053B77"/>
        </w:tc>
      </w:tr>
    </w:tbl>
    <w:p w14:paraId="6A93F5F7" w14:textId="77777777" w:rsidR="00053B77" w:rsidRPr="00053B77" w:rsidRDefault="00053B77" w:rsidP="00053B77"/>
    <w:sectPr w:rsidR="00053B77" w:rsidRPr="00053B77" w:rsidSect="004A69DF">
      <w:headerReference w:type="default" r:id="rId11"/>
      <w:footerReference w:type="default" r:id="rId12"/>
      <w:pgSz w:w="12240" w:h="15840"/>
      <w:pgMar w:top="1417" w:right="1417" w:bottom="1134" w:left="141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F5F81" w14:textId="77777777" w:rsidR="00B23546" w:rsidRDefault="00B23546" w:rsidP="00504AD0">
      <w:pPr>
        <w:spacing w:after="0"/>
      </w:pPr>
      <w:r>
        <w:separator/>
      </w:r>
    </w:p>
  </w:endnote>
  <w:endnote w:type="continuationSeparator" w:id="0">
    <w:p w14:paraId="26618A0A" w14:textId="77777777" w:rsidR="00B23546" w:rsidRDefault="00B23546" w:rsidP="00504A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41988" w14:textId="44A0FAFB" w:rsidR="00A477D0" w:rsidRPr="004A69DF" w:rsidRDefault="00A54142">
    <w:pPr>
      <w:pStyle w:val="Footer"/>
      <w:rPr>
        <w:sz w:val="24"/>
        <w:szCs w:val="24"/>
      </w:rPr>
    </w:pPr>
    <w:r w:rsidRPr="004A69DF">
      <w:rPr>
        <w:sz w:val="24"/>
        <w:szCs w:val="24"/>
      </w:rPr>
      <w:fldChar w:fldCharType="begin"/>
    </w:r>
    <w:r w:rsidRPr="004A69DF">
      <w:rPr>
        <w:sz w:val="24"/>
        <w:szCs w:val="24"/>
      </w:rPr>
      <w:instrText xml:space="preserve"> FILENAME \* MERGEFORMAT </w:instrText>
    </w:r>
    <w:r w:rsidRPr="004A69DF">
      <w:rPr>
        <w:sz w:val="24"/>
        <w:szCs w:val="24"/>
      </w:rPr>
      <w:fldChar w:fldCharType="separate"/>
    </w:r>
    <w:r w:rsidR="00053B77">
      <w:rPr>
        <w:noProof/>
        <w:sz w:val="24"/>
        <w:szCs w:val="24"/>
      </w:rPr>
      <w:t>Arbeitsjournal.docx</w:t>
    </w:r>
    <w:r w:rsidRPr="004A69DF">
      <w:rPr>
        <w:noProof/>
        <w:sz w:val="24"/>
        <w:szCs w:val="24"/>
      </w:rPr>
      <w:fldChar w:fldCharType="end"/>
    </w:r>
  </w:p>
  <w:p w14:paraId="7EF3CDE4" w14:textId="7F39CB95" w:rsidR="004A69DF" w:rsidRPr="004A69DF" w:rsidRDefault="004A69DF">
    <w:pPr>
      <w:pStyle w:val="Footer"/>
      <w:rPr>
        <w:sz w:val="20"/>
        <w:szCs w:val="20"/>
      </w:rPr>
    </w:pPr>
    <w:r w:rsidRPr="004A69DF">
      <w:rPr>
        <w:sz w:val="20"/>
        <w:szCs w:val="20"/>
      </w:rPr>
      <w:t>17. Juni 2020</w:t>
    </w:r>
    <w:r w:rsidRPr="004A69DF">
      <w:rPr>
        <w:sz w:val="20"/>
        <w:szCs w:val="20"/>
      </w:rPr>
      <w:ptab w:relativeTo="margin" w:alignment="center" w:leader="none"/>
    </w:r>
    <w:sdt>
      <w:sdtPr>
        <w:rPr>
          <w:sz w:val="20"/>
          <w:szCs w:val="20"/>
        </w:rPr>
        <w:alias w:val="Author"/>
        <w:tag w:val=""/>
        <w:id w:val="-863519937"/>
        <w:placeholder>
          <w:docPart w:val="71A88FC8C3E049639674FDC05C05C77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4A69DF">
          <w:rPr>
            <w:sz w:val="20"/>
            <w:szCs w:val="20"/>
          </w:rPr>
          <w:t>Florian Leimer</w:t>
        </w:r>
      </w:sdtContent>
    </w:sdt>
    <w:r w:rsidRPr="004A69DF">
      <w:rPr>
        <w:sz w:val="20"/>
        <w:szCs w:val="20"/>
      </w:rPr>
      <w:ptab w:relativeTo="margin" w:alignment="right" w:leader="none"/>
    </w:r>
    <w:r w:rsidRPr="004A69DF">
      <w:rPr>
        <w:sz w:val="20"/>
        <w:szCs w:val="20"/>
      </w:rPr>
      <w:t xml:space="preserve">Seite </w:t>
    </w:r>
    <w:r w:rsidRPr="004A69DF">
      <w:rPr>
        <w:sz w:val="20"/>
        <w:szCs w:val="20"/>
      </w:rPr>
      <w:fldChar w:fldCharType="begin"/>
    </w:r>
    <w:r w:rsidRPr="004A69DF">
      <w:rPr>
        <w:sz w:val="20"/>
        <w:szCs w:val="20"/>
      </w:rPr>
      <w:instrText xml:space="preserve"> PAGE   \* MERGEFORMAT </w:instrText>
    </w:r>
    <w:r w:rsidRPr="004A69DF">
      <w:rPr>
        <w:sz w:val="20"/>
        <w:szCs w:val="20"/>
      </w:rPr>
      <w:fldChar w:fldCharType="separate"/>
    </w:r>
    <w:r w:rsidRPr="004A69DF">
      <w:rPr>
        <w:noProof/>
        <w:sz w:val="20"/>
        <w:szCs w:val="20"/>
      </w:rPr>
      <w:t>1</w:t>
    </w:r>
    <w:r w:rsidRPr="004A69DF">
      <w:rPr>
        <w:sz w:val="20"/>
        <w:szCs w:val="20"/>
      </w:rPr>
      <w:fldChar w:fldCharType="end"/>
    </w:r>
    <w:r w:rsidRPr="004A69DF">
      <w:rPr>
        <w:sz w:val="20"/>
        <w:szCs w:val="20"/>
      </w:rPr>
      <w:t>/</w:t>
    </w:r>
    <w:r w:rsidRPr="004A69DF">
      <w:rPr>
        <w:sz w:val="20"/>
        <w:szCs w:val="20"/>
      </w:rPr>
      <w:fldChar w:fldCharType="begin"/>
    </w:r>
    <w:r w:rsidRPr="004A69DF">
      <w:rPr>
        <w:sz w:val="20"/>
        <w:szCs w:val="20"/>
      </w:rPr>
      <w:instrText xml:space="preserve"> NUMPAGES   \* MERGEFORMAT </w:instrText>
    </w:r>
    <w:r w:rsidRPr="004A69DF">
      <w:rPr>
        <w:sz w:val="20"/>
        <w:szCs w:val="20"/>
      </w:rPr>
      <w:fldChar w:fldCharType="separate"/>
    </w:r>
    <w:r w:rsidRPr="004A69DF">
      <w:rPr>
        <w:noProof/>
        <w:sz w:val="20"/>
        <w:szCs w:val="20"/>
      </w:rPr>
      <w:t>1</w:t>
    </w:r>
    <w:r w:rsidRPr="004A69D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CCFDB" w14:textId="77777777" w:rsidR="00B23546" w:rsidRDefault="00B23546" w:rsidP="00504AD0">
      <w:pPr>
        <w:spacing w:after="0"/>
      </w:pPr>
      <w:r>
        <w:separator/>
      </w:r>
    </w:p>
  </w:footnote>
  <w:footnote w:type="continuationSeparator" w:id="0">
    <w:p w14:paraId="699CD17C" w14:textId="77777777" w:rsidR="00B23546" w:rsidRDefault="00B23546" w:rsidP="00504A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8BCAA" w14:textId="21481094" w:rsidR="00A477D0" w:rsidRPr="004A69DF" w:rsidRDefault="00A477D0">
    <w:pPr>
      <w:pStyle w:val="Header"/>
      <w:rPr>
        <w:sz w:val="28"/>
        <w:szCs w:val="28"/>
      </w:rPr>
    </w:pPr>
    <w:r w:rsidRPr="004A69DF">
      <w:rPr>
        <w:sz w:val="28"/>
        <w:szCs w:val="28"/>
      </w:rPr>
      <w:ptab w:relativeTo="margin" w:alignment="right" w:leader="none"/>
    </w:r>
    <w:r w:rsidR="004A69DF" w:rsidRPr="004A69DF">
      <w:rPr>
        <w:sz w:val="28"/>
        <w:szCs w:val="28"/>
      </w:rPr>
      <w:t>M306</w:t>
    </w:r>
  </w:p>
  <w:p w14:paraId="64B0BC1B" w14:textId="0A1F443E" w:rsidR="004A69DF" w:rsidRPr="004A69DF" w:rsidRDefault="004A69DF">
    <w:pPr>
      <w:pStyle w:val="Header"/>
      <w:rPr>
        <w:sz w:val="24"/>
        <w:szCs w:val="24"/>
      </w:rPr>
    </w:pPr>
    <w:r>
      <w:ptab w:relativeTo="margin" w:alignment="right" w:leader="none"/>
    </w:r>
    <w:r w:rsidR="00053B77">
      <w:t>Vorlage Arbeitsjournal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790A"/>
    <w:multiLevelType w:val="hybridMultilevel"/>
    <w:tmpl w:val="8F68FB38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0FDF"/>
    <w:multiLevelType w:val="hybridMultilevel"/>
    <w:tmpl w:val="3664F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34DD"/>
    <w:multiLevelType w:val="hybridMultilevel"/>
    <w:tmpl w:val="7692598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B1C6C"/>
    <w:multiLevelType w:val="multilevel"/>
    <w:tmpl w:val="3CA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71747"/>
    <w:multiLevelType w:val="hybridMultilevel"/>
    <w:tmpl w:val="476C47C8"/>
    <w:lvl w:ilvl="0" w:tplc="0807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39F24464"/>
    <w:multiLevelType w:val="multilevel"/>
    <w:tmpl w:val="E52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0B8B"/>
    <w:multiLevelType w:val="multilevel"/>
    <w:tmpl w:val="EE88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43B08"/>
    <w:multiLevelType w:val="hybridMultilevel"/>
    <w:tmpl w:val="A4D03F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613CF"/>
    <w:multiLevelType w:val="hybridMultilevel"/>
    <w:tmpl w:val="59EC1F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97797"/>
    <w:multiLevelType w:val="hybridMultilevel"/>
    <w:tmpl w:val="3590218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27"/>
    <w:rsid w:val="00002A66"/>
    <w:rsid w:val="00004C03"/>
    <w:rsid w:val="00014E17"/>
    <w:rsid w:val="00030A2F"/>
    <w:rsid w:val="00053B77"/>
    <w:rsid w:val="0006329B"/>
    <w:rsid w:val="00084881"/>
    <w:rsid w:val="000B115E"/>
    <w:rsid w:val="000B39E4"/>
    <w:rsid w:val="000C463B"/>
    <w:rsid w:val="000E4375"/>
    <w:rsid w:val="000E4F22"/>
    <w:rsid w:val="000F4FB3"/>
    <w:rsid w:val="00103F27"/>
    <w:rsid w:val="00115DA2"/>
    <w:rsid w:val="00130757"/>
    <w:rsid w:val="001358FA"/>
    <w:rsid w:val="001471DB"/>
    <w:rsid w:val="00154DAA"/>
    <w:rsid w:val="00155A3E"/>
    <w:rsid w:val="0017621D"/>
    <w:rsid w:val="0017674F"/>
    <w:rsid w:val="00181299"/>
    <w:rsid w:val="001861CF"/>
    <w:rsid w:val="001A58CD"/>
    <w:rsid w:val="001C3AE0"/>
    <w:rsid w:val="001E6591"/>
    <w:rsid w:val="002240B0"/>
    <w:rsid w:val="00225376"/>
    <w:rsid w:val="0022574E"/>
    <w:rsid w:val="002B0DF8"/>
    <w:rsid w:val="002C1004"/>
    <w:rsid w:val="002E466B"/>
    <w:rsid w:val="002F3F7C"/>
    <w:rsid w:val="003065C8"/>
    <w:rsid w:val="00316B4A"/>
    <w:rsid w:val="00324FBD"/>
    <w:rsid w:val="00326AE9"/>
    <w:rsid w:val="003418E2"/>
    <w:rsid w:val="003578E0"/>
    <w:rsid w:val="003844C3"/>
    <w:rsid w:val="003915F2"/>
    <w:rsid w:val="00394D55"/>
    <w:rsid w:val="003A16B3"/>
    <w:rsid w:val="003C03F8"/>
    <w:rsid w:val="003D68C1"/>
    <w:rsid w:val="003E1AFE"/>
    <w:rsid w:val="0040628A"/>
    <w:rsid w:val="004253FB"/>
    <w:rsid w:val="00467EAF"/>
    <w:rsid w:val="004A69DF"/>
    <w:rsid w:val="004D316B"/>
    <w:rsid w:val="004E48A5"/>
    <w:rsid w:val="004F1974"/>
    <w:rsid w:val="004F7F08"/>
    <w:rsid w:val="00503B67"/>
    <w:rsid w:val="00504AD0"/>
    <w:rsid w:val="0052645F"/>
    <w:rsid w:val="00541B61"/>
    <w:rsid w:val="00566F0D"/>
    <w:rsid w:val="00571FA9"/>
    <w:rsid w:val="00586DF7"/>
    <w:rsid w:val="005E3FE2"/>
    <w:rsid w:val="005E5FD3"/>
    <w:rsid w:val="00610A93"/>
    <w:rsid w:val="00622BDE"/>
    <w:rsid w:val="00636C68"/>
    <w:rsid w:val="006671C4"/>
    <w:rsid w:val="00690C0F"/>
    <w:rsid w:val="006A1006"/>
    <w:rsid w:val="006C62A4"/>
    <w:rsid w:val="006E6E58"/>
    <w:rsid w:val="00705560"/>
    <w:rsid w:val="00713A36"/>
    <w:rsid w:val="007171AE"/>
    <w:rsid w:val="007320C8"/>
    <w:rsid w:val="00742AF9"/>
    <w:rsid w:val="007562A7"/>
    <w:rsid w:val="00763A1A"/>
    <w:rsid w:val="00786F16"/>
    <w:rsid w:val="007B2C10"/>
    <w:rsid w:val="007B5331"/>
    <w:rsid w:val="00856AD1"/>
    <w:rsid w:val="00857A0E"/>
    <w:rsid w:val="00896449"/>
    <w:rsid w:val="008A3F44"/>
    <w:rsid w:val="008C3B83"/>
    <w:rsid w:val="008F5250"/>
    <w:rsid w:val="00937EFE"/>
    <w:rsid w:val="009410DB"/>
    <w:rsid w:val="00974EAB"/>
    <w:rsid w:val="0098737A"/>
    <w:rsid w:val="00996D82"/>
    <w:rsid w:val="009A4987"/>
    <w:rsid w:val="009A5A20"/>
    <w:rsid w:val="009B0675"/>
    <w:rsid w:val="009C589D"/>
    <w:rsid w:val="00A1466A"/>
    <w:rsid w:val="00A31650"/>
    <w:rsid w:val="00A46701"/>
    <w:rsid w:val="00A477D0"/>
    <w:rsid w:val="00A50D20"/>
    <w:rsid w:val="00A54142"/>
    <w:rsid w:val="00A632C9"/>
    <w:rsid w:val="00A762CF"/>
    <w:rsid w:val="00A86D08"/>
    <w:rsid w:val="00A90C03"/>
    <w:rsid w:val="00A93AA6"/>
    <w:rsid w:val="00A95A1F"/>
    <w:rsid w:val="00A96B30"/>
    <w:rsid w:val="00AA202E"/>
    <w:rsid w:val="00AB68D5"/>
    <w:rsid w:val="00AC7ABE"/>
    <w:rsid w:val="00AE4CEA"/>
    <w:rsid w:val="00AE5EB3"/>
    <w:rsid w:val="00B23546"/>
    <w:rsid w:val="00B46227"/>
    <w:rsid w:val="00B6166C"/>
    <w:rsid w:val="00B8043F"/>
    <w:rsid w:val="00B9207B"/>
    <w:rsid w:val="00BC0F25"/>
    <w:rsid w:val="00BC1D08"/>
    <w:rsid w:val="00BE4947"/>
    <w:rsid w:val="00BE7FE7"/>
    <w:rsid w:val="00BF2368"/>
    <w:rsid w:val="00C0234B"/>
    <w:rsid w:val="00CB4F88"/>
    <w:rsid w:val="00CF77FA"/>
    <w:rsid w:val="00D36E8E"/>
    <w:rsid w:val="00D65424"/>
    <w:rsid w:val="00D76AF7"/>
    <w:rsid w:val="00D841E5"/>
    <w:rsid w:val="00DA293C"/>
    <w:rsid w:val="00DA63A7"/>
    <w:rsid w:val="00DB5E4A"/>
    <w:rsid w:val="00DC76BD"/>
    <w:rsid w:val="00DD0BE2"/>
    <w:rsid w:val="00DE2034"/>
    <w:rsid w:val="00E222FB"/>
    <w:rsid w:val="00E22311"/>
    <w:rsid w:val="00E33178"/>
    <w:rsid w:val="00E333F8"/>
    <w:rsid w:val="00E456FB"/>
    <w:rsid w:val="00E478E9"/>
    <w:rsid w:val="00E658DC"/>
    <w:rsid w:val="00E66027"/>
    <w:rsid w:val="00E90667"/>
    <w:rsid w:val="00EA7FD7"/>
    <w:rsid w:val="00EB49F9"/>
    <w:rsid w:val="00EC2199"/>
    <w:rsid w:val="00EE277B"/>
    <w:rsid w:val="00EE3B02"/>
    <w:rsid w:val="00EF08EC"/>
    <w:rsid w:val="00EF1E49"/>
    <w:rsid w:val="00F26607"/>
    <w:rsid w:val="00F3159B"/>
    <w:rsid w:val="00F32FE4"/>
    <w:rsid w:val="00F546FC"/>
    <w:rsid w:val="00F62201"/>
    <w:rsid w:val="00FA0338"/>
    <w:rsid w:val="00FB0094"/>
    <w:rsid w:val="00FB1087"/>
    <w:rsid w:val="00F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DD067E"/>
  <w15:chartTrackingRefBased/>
  <w15:docId w15:val="{49B14D63-A33D-4A14-A0FF-06B22ADA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locked="0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locked="0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EE3B02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3B02"/>
    <w:pPr>
      <w:keepNext/>
      <w:keepLines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3B02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45F"/>
    <w:pPr>
      <w:keepNext/>
      <w:keepLines/>
      <w:spacing w:before="40" w:after="0"/>
      <w:ind w:left="1416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52645F"/>
    <w:pPr>
      <w:keepNext/>
      <w:keepLines/>
      <w:spacing w:before="40" w:after="0"/>
      <w:ind w:left="2832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B0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B02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45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52645F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semiHidden/>
    <w:locked/>
    <w:rsid w:val="00E2231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locked/>
    <w:rsid w:val="00E22311"/>
    <w:pPr>
      <w:spacing w:after="100"/>
      <w:ind w:left="220"/>
    </w:pPr>
  </w:style>
  <w:style w:type="character" w:styleId="Hyperlink">
    <w:name w:val="Hyperlink"/>
    <w:basedOn w:val="DefaultParagraphFont"/>
    <w:uiPriority w:val="99"/>
    <w:semiHidden/>
    <w:locked/>
    <w:rsid w:val="00E22311"/>
    <w:rPr>
      <w:color w:val="F0532B" w:themeColor="hyperlink"/>
      <w:u w:val="single"/>
    </w:rPr>
  </w:style>
  <w:style w:type="paragraph" w:styleId="ListParagraph">
    <w:name w:val="List Paragraph"/>
    <w:basedOn w:val="Normal"/>
    <w:uiPriority w:val="34"/>
    <w:semiHidden/>
    <w:locked/>
    <w:rsid w:val="00A632C9"/>
    <w:pPr>
      <w:ind w:left="720"/>
      <w:contextualSpacing/>
    </w:pPr>
  </w:style>
  <w:style w:type="paragraph" w:customStyle="1" w:styleId="Standard2">
    <w:name w:val="Standard 2"/>
    <w:basedOn w:val="Normal"/>
    <w:link w:val="Standard2Zchn"/>
    <w:semiHidden/>
    <w:locked/>
    <w:rsid w:val="00A632C9"/>
    <w:pPr>
      <w:ind w:left="2124"/>
    </w:pPr>
  </w:style>
  <w:style w:type="character" w:customStyle="1" w:styleId="Standard2Zchn">
    <w:name w:val="Standard 2 Zchn"/>
    <w:basedOn w:val="DefaultParagraphFont"/>
    <w:link w:val="Standard2"/>
    <w:semiHidden/>
    <w:rsid w:val="00A31650"/>
  </w:style>
  <w:style w:type="paragraph" w:customStyle="1" w:styleId="Standard1">
    <w:name w:val="Standard 1"/>
    <w:basedOn w:val="Normal"/>
    <w:link w:val="Standard1Zchn"/>
    <w:semiHidden/>
    <w:locked/>
    <w:rsid w:val="00A632C9"/>
    <w:pPr>
      <w:ind w:left="1416"/>
    </w:pPr>
    <w:rPr>
      <w:lang w:val="de-DE" w:eastAsia="de-CH"/>
    </w:rPr>
  </w:style>
  <w:style w:type="character" w:customStyle="1" w:styleId="Standard1Zchn">
    <w:name w:val="Standard 1 Zchn"/>
    <w:basedOn w:val="DefaultParagraphFont"/>
    <w:link w:val="Standard1"/>
    <w:semiHidden/>
    <w:rsid w:val="00A31650"/>
    <w:rPr>
      <w:lang w:val="de-DE" w:eastAsia="de-CH"/>
    </w:rPr>
  </w:style>
  <w:style w:type="paragraph" w:styleId="NormalWeb">
    <w:name w:val="Normal (Web)"/>
    <w:basedOn w:val="Normal"/>
    <w:uiPriority w:val="99"/>
    <w:semiHidden/>
    <w:locked/>
    <w:rsid w:val="00AC7A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mw-headline">
    <w:name w:val="mw-headline"/>
    <w:basedOn w:val="DefaultParagraphFont"/>
    <w:semiHidden/>
    <w:locked/>
    <w:rsid w:val="00F26607"/>
  </w:style>
  <w:style w:type="paragraph" w:styleId="Subtitle">
    <w:name w:val="Subtitle"/>
    <w:basedOn w:val="Normal"/>
    <w:next w:val="Normal"/>
    <w:link w:val="SubtitleChar"/>
    <w:uiPriority w:val="11"/>
    <w:qFormat/>
    <w:rsid w:val="0052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645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locked/>
    <w:rsid w:val="0076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2645F"/>
    <w:pPr>
      <w:spacing w:after="0" w:line="276" w:lineRule="auto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45F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table" w:styleId="PlainTable5">
    <w:name w:val="Plain Table 5"/>
    <w:basedOn w:val="TableNormal"/>
    <w:uiPriority w:val="45"/>
    <w:locked/>
    <w:rsid w:val="00154D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locked/>
    <w:rsid w:val="00154D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semiHidden/>
    <w:locked/>
    <w:rsid w:val="000F4FB3"/>
    <w:pPr>
      <w:spacing w:after="100"/>
      <w:ind w:left="440"/>
    </w:pPr>
  </w:style>
  <w:style w:type="paragraph" w:customStyle="1" w:styleId="Standard0">
    <w:name w:val="Standard 0"/>
    <w:basedOn w:val="Standard1"/>
    <w:link w:val="Standard0Zchn"/>
    <w:semiHidden/>
    <w:locked/>
    <w:rsid w:val="00A632C9"/>
    <w:pPr>
      <w:ind w:left="708"/>
    </w:pPr>
    <w:rPr>
      <w:shd w:val="clear" w:color="auto" w:fill="FFFFFF"/>
    </w:rPr>
  </w:style>
  <w:style w:type="character" w:customStyle="1" w:styleId="Standard0Zchn">
    <w:name w:val="Standard 0 Zchn"/>
    <w:basedOn w:val="Standard1Zchn"/>
    <w:link w:val="Standard0"/>
    <w:semiHidden/>
    <w:rsid w:val="00A31650"/>
    <w:rPr>
      <w:lang w:val="de-DE" w:eastAsia="de-CH"/>
    </w:rPr>
  </w:style>
  <w:style w:type="character" w:customStyle="1" w:styleId="tgc">
    <w:name w:val="_tgc"/>
    <w:basedOn w:val="DefaultParagraphFont"/>
    <w:semiHidden/>
    <w:locked/>
    <w:rsid w:val="001C3AE0"/>
  </w:style>
  <w:style w:type="character" w:styleId="FollowedHyperlink">
    <w:name w:val="FollowedHyperlink"/>
    <w:basedOn w:val="DefaultParagraphFont"/>
    <w:uiPriority w:val="99"/>
    <w:semiHidden/>
    <w:locked/>
    <w:rsid w:val="0006329B"/>
    <w:rPr>
      <w:color w:val="F38B53" w:themeColor="followedHyperlink"/>
      <w:u w:val="single"/>
    </w:rPr>
  </w:style>
  <w:style w:type="character" w:customStyle="1" w:styleId="ipa">
    <w:name w:val="ipa"/>
    <w:basedOn w:val="DefaultParagraphFont"/>
    <w:semiHidden/>
    <w:locked/>
    <w:rsid w:val="00DC76BD"/>
  </w:style>
  <w:style w:type="character" w:customStyle="1" w:styleId="mw-editsection1">
    <w:name w:val="mw-editsection1"/>
    <w:basedOn w:val="DefaultParagraphFont"/>
    <w:semiHidden/>
    <w:locked/>
    <w:rsid w:val="008C3B83"/>
  </w:style>
  <w:style w:type="character" w:customStyle="1" w:styleId="mw-editsection-bracket">
    <w:name w:val="mw-editsection-bracket"/>
    <w:basedOn w:val="DefaultParagraphFont"/>
    <w:semiHidden/>
    <w:locked/>
    <w:rsid w:val="008C3B83"/>
  </w:style>
  <w:style w:type="character" w:customStyle="1" w:styleId="mw-editsection-divider1">
    <w:name w:val="mw-editsection-divider1"/>
    <w:basedOn w:val="DefaultParagraphFont"/>
    <w:semiHidden/>
    <w:locked/>
    <w:rsid w:val="008C3B83"/>
    <w:rPr>
      <w:color w:val="54595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5F"/>
    <w:rPr>
      <w:rFonts w:asciiTheme="majorHAnsi" w:eastAsiaTheme="majorEastAsia" w:hAnsiTheme="majorHAnsi" w:cstheme="majorBidi"/>
      <w:i/>
      <w:iCs/>
    </w:rPr>
  </w:style>
  <w:style w:type="paragraph" w:styleId="Header">
    <w:name w:val="header"/>
    <w:basedOn w:val="Normal"/>
    <w:link w:val="HeaderChar"/>
    <w:uiPriority w:val="99"/>
    <w:semiHidden/>
    <w:locked/>
    <w:rsid w:val="00504AD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650"/>
  </w:style>
  <w:style w:type="paragraph" w:styleId="Footer">
    <w:name w:val="footer"/>
    <w:basedOn w:val="Normal"/>
    <w:link w:val="FooterChar"/>
    <w:uiPriority w:val="99"/>
    <w:semiHidden/>
    <w:locked/>
    <w:rsid w:val="00504AD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650"/>
  </w:style>
  <w:style w:type="character" w:styleId="PlaceholderText">
    <w:name w:val="Placeholder Text"/>
    <w:basedOn w:val="DefaultParagraphFont"/>
    <w:uiPriority w:val="99"/>
    <w:semiHidden/>
    <w:locked/>
    <w:rsid w:val="0050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2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bbzsolothurngrenchen-my.sharepoint.com/personal/florian_leimer_bbzsogr_ch/Documents/Sonstiges/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A88FC8C3E049639674FDC05C05C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EAB-3583-4624-AD86-A6B8CA806E75}"/>
      </w:docPartPr>
      <w:docPartBody>
        <w:p w:rsidR="00E456DF" w:rsidRDefault="00D71146">
          <w:r w:rsidRPr="00AC02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46"/>
    <w:rsid w:val="00075287"/>
    <w:rsid w:val="003A4DCE"/>
    <w:rsid w:val="00D71146"/>
    <w:rsid w:val="00E456DF"/>
    <w:rsid w:val="00F9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4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1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ondensstreifen">
  <a:themeElements>
    <a:clrScheme name="Kondensstreife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Kondensstreife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densstreife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F4249773A24249BE9B3F9411B0C18E" ma:contentTypeVersion="7" ma:contentTypeDescription="Ein neues Dokument erstellen." ma:contentTypeScope="" ma:versionID="d2fe1575c614d4f189c059990a0bef0d">
  <xsd:schema xmlns:xsd="http://www.w3.org/2001/XMLSchema" xmlns:xs="http://www.w3.org/2001/XMLSchema" xmlns:p="http://schemas.microsoft.com/office/2006/metadata/properties" xmlns:ns2="b1c1be76-b8f0-4a5d-8f83-f5e69c993518" xmlns:ns3="55687998-474e-4d50-81ff-7419a1059b69" targetNamespace="http://schemas.microsoft.com/office/2006/metadata/properties" ma:root="true" ma:fieldsID="9e6ddf0e366f0c7f5c7b1018e27d1806" ns2:_="" ns3:_="">
    <xsd:import namespace="b1c1be76-b8f0-4a5d-8f83-f5e69c993518"/>
    <xsd:import namespace="55687998-474e-4d50-81ff-7419a1059b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1be76-b8f0-4a5d-8f83-f5e69c993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87998-474e-4d50-81ff-7419a1059b6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1B138-ADA3-4960-897D-8305CBAA6A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506D4A-8C71-4636-A12F-92A6E181DA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53321A-F9EE-4FBB-B1B7-F2C9BAD1B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1be76-b8f0-4a5d-8f83-f5e69c993518"/>
    <ds:schemaRef ds:uri="55687998-474e-4d50-81ff-7419a1059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3A7C9E-C325-4D4E-B5E7-029CACE4B7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Leimer</dc:creator>
  <cp:keywords/>
  <dc:description/>
  <cp:lastModifiedBy>Florian Leimer</cp:lastModifiedBy>
  <cp:revision>10</cp:revision>
  <cp:lastPrinted>2017-10-13T06:39:00Z</cp:lastPrinted>
  <dcterms:created xsi:type="dcterms:W3CDTF">2020-06-17T09:16:00Z</dcterms:created>
  <dcterms:modified xsi:type="dcterms:W3CDTF">2020-06-17T10:07:00Z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0x010100C9F4249773A24249BE9B3F9411B0C18E</vt:lpwstr>
  </property>
</Properties>
</file>