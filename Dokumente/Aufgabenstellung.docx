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8C0D1" w14:textId="736E7198" w:rsidR="00E90667" w:rsidRDefault="00EE3B02" w:rsidP="00EE3B02">
      <w:pPr>
        <w:pStyle w:val="Heading1"/>
      </w:pPr>
      <w:r>
        <w:t>Aufgabenstellung</w:t>
      </w:r>
    </w:p>
    <w:p w14:paraId="6F08C7FB" w14:textId="172C29E6" w:rsidR="00EE3B02" w:rsidRDefault="00EE3B02" w:rsidP="00EE3B02">
      <w:pPr>
        <w:pStyle w:val="Heading2"/>
      </w:pPr>
      <w:r>
        <w:t>Ausgangslage</w:t>
      </w:r>
    </w:p>
    <w:p w14:paraId="14501F3E" w14:textId="60CB5A53" w:rsidR="00EE3B02" w:rsidRDefault="00EE3B02" w:rsidP="00EE3B02"/>
    <w:p w14:paraId="745502F5" w14:textId="0FA11E8A" w:rsidR="00EE3B02" w:rsidRDefault="00EE3B02" w:rsidP="00EE3B02">
      <w:pPr>
        <w:pStyle w:val="Heading2"/>
      </w:pPr>
      <w:r>
        <w:t>Detaillierte Aufgabenstellung</w:t>
      </w:r>
    </w:p>
    <w:p w14:paraId="331D541F" w14:textId="073107C0" w:rsidR="00EE3B02" w:rsidRDefault="00EE3B02" w:rsidP="00EE3B02"/>
    <w:p w14:paraId="7F030618" w14:textId="143E4729" w:rsidR="00EE3B02" w:rsidRDefault="00EE3B02" w:rsidP="00EE3B02">
      <w:pPr>
        <w:pStyle w:val="Heading2"/>
      </w:pPr>
      <w:r>
        <w:t>Mittel und Methoden</w:t>
      </w:r>
    </w:p>
    <w:p w14:paraId="343CAE16" w14:textId="2BD47E0C" w:rsidR="00EE3B02" w:rsidRDefault="00225376" w:rsidP="00225376">
      <w:pPr>
        <w:pStyle w:val="ListParagraph"/>
        <w:numPr>
          <w:ilvl w:val="0"/>
          <w:numId w:val="10"/>
        </w:numPr>
      </w:pPr>
      <w:r>
        <w:t>Projektmethode Hermes</w:t>
      </w:r>
    </w:p>
    <w:p w14:paraId="11F44EFB" w14:textId="77777777" w:rsidR="00225376" w:rsidRDefault="00225376" w:rsidP="00225376">
      <w:pPr>
        <w:pStyle w:val="ListParagraph"/>
        <w:numPr>
          <w:ilvl w:val="0"/>
          <w:numId w:val="10"/>
        </w:numPr>
      </w:pPr>
    </w:p>
    <w:p w14:paraId="76441BD3" w14:textId="1BCF80AF" w:rsidR="00EE3B02" w:rsidRDefault="00EE3B02" w:rsidP="00EE3B02">
      <w:pPr>
        <w:pStyle w:val="Heading2"/>
      </w:pPr>
      <w:r>
        <w:t>Vorkenntnisse</w:t>
      </w:r>
    </w:p>
    <w:p w14:paraId="02887958" w14:textId="48A3C82F" w:rsidR="00EE3B02" w:rsidRDefault="00EE3B02" w:rsidP="00EE3B02"/>
    <w:p w14:paraId="4E439B27" w14:textId="3F947A24" w:rsidR="00EE3B02" w:rsidRDefault="00EE3B02" w:rsidP="00EE3B02">
      <w:pPr>
        <w:pStyle w:val="Heading2"/>
      </w:pPr>
      <w:r>
        <w:t>Vorarbeiten</w:t>
      </w:r>
    </w:p>
    <w:p w14:paraId="3E1E9C4F" w14:textId="43970F69" w:rsidR="00EE3B02" w:rsidRDefault="00AE5EB3" w:rsidP="00EE3B02">
      <w:r>
        <w:t>-</w:t>
      </w:r>
    </w:p>
    <w:p w14:paraId="5CF5B3C4" w14:textId="6C0BA38B" w:rsidR="00EE3B02" w:rsidRDefault="00EE3B02" w:rsidP="00EE3B02">
      <w:pPr>
        <w:pStyle w:val="Heading2"/>
      </w:pPr>
      <w:r>
        <w:t>Neue Lerninhalte</w:t>
      </w:r>
    </w:p>
    <w:p w14:paraId="158DFE97" w14:textId="15371A5F" w:rsidR="00EE3B02" w:rsidRDefault="00AE5EB3" w:rsidP="00EE3B02">
      <w:r>
        <w:t>-</w:t>
      </w:r>
    </w:p>
    <w:p w14:paraId="7869808C" w14:textId="51BEA83E" w:rsidR="00EE3B02" w:rsidRDefault="00EE3B02" w:rsidP="00EE3B02">
      <w:pPr>
        <w:pStyle w:val="Heading2"/>
      </w:pPr>
      <w:r>
        <w:t>Arbeiten in den letzten 6 Monaten</w:t>
      </w:r>
    </w:p>
    <w:p w14:paraId="1A493967" w14:textId="7DFB5F36" w:rsidR="00EE3B02" w:rsidRPr="00EE3B02" w:rsidRDefault="00AE5EB3" w:rsidP="00EE3B02">
      <w:r>
        <w:t>-</w:t>
      </w:r>
    </w:p>
    <w:sectPr w:rsidR="00EE3B02" w:rsidRPr="00EE3B02" w:rsidSect="004A69DF">
      <w:headerReference w:type="default" r:id="rId11"/>
      <w:footerReference w:type="default" r:id="rId12"/>
      <w:pgSz w:w="12240" w:h="15840"/>
      <w:pgMar w:top="1417" w:right="1417" w:bottom="1134" w:left="1417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2E739" w14:textId="77777777" w:rsidR="00857A0E" w:rsidRDefault="00857A0E" w:rsidP="00504AD0">
      <w:pPr>
        <w:spacing w:after="0"/>
      </w:pPr>
      <w:r>
        <w:separator/>
      </w:r>
    </w:p>
  </w:endnote>
  <w:endnote w:type="continuationSeparator" w:id="0">
    <w:p w14:paraId="581F9244" w14:textId="77777777" w:rsidR="00857A0E" w:rsidRDefault="00857A0E" w:rsidP="00504A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41988" w14:textId="146C46ED" w:rsidR="00A477D0" w:rsidRPr="004A69DF" w:rsidRDefault="00A54142">
    <w:pPr>
      <w:pStyle w:val="Footer"/>
      <w:rPr>
        <w:sz w:val="24"/>
        <w:szCs w:val="24"/>
      </w:rPr>
    </w:pPr>
    <w:r w:rsidRPr="004A69DF">
      <w:rPr>
        <w:sz w:val="24"/>
        <w:szCs w:val="24"/>
      </w:rPr>
      <w:fldChar w:fldCharType="begin"/>
    </w:r>
    <w:r w:rsidRPr="004A69DF">
      <w:rPr>
        <w:sz w:val="24"/>
        <w:szCs w:val="24"/>
      </w:rPr>
      <w:instrText xml:space="preserve"> FILENAME \* MERGEFORMAT </w:instrText>
    </w:r>
    <w:r w:rsidRPr="004A69DF">
      <w:rPr>
        <w:sz w:val="24"/>
        <w:szCs w:val="24"/>
      </w:rPr>
      <w:fldChar w:fldCharType="separate"/>
    </w:r>
    <w:r w:rsidR="00EE3B02" w:rsidRPr="004A69DF">
      <w:rPr>
        <w:noProof/>
        <w:sz w:val="24"/>
        <w:szCs w:val="24"/>
      </w:rPr>
      <w:t>Aufgabenstellung.docx</w:t>
    </w:r>
    <w:r w:rsidRPr="004A69DF">
      <w:rPr>
        <w:noProof/>
        <w:sz w:val="24"/>
        <w:szCs w:val="24"/>
      </w:rPr>
      <w:fldChar w:fldCharType="end"/>
    </w:r>
  </w:p>
  <w:p w14:paraId="7EF3CDE4" w14:textId="7F39CB95" w:rsidR="004A69DF" w:rsidRPr="004A69DF" w:rsidRDefault="004A69DF">
    <w:pPr>
      <w:pStyle w:val="Footer"/>
      <w:rPr>
        <w:sz w:val="20"/>
        <w:szCs w:val="20"/>
      </w:rPr>
    </w:pPr>
    <w:r w:rsidRPr="004A69DF">
      <w:rPr>
        <w:sz w:val="20"/>
        <w:szCs w:val="20"/>
      </w:rPr>
      <w:t>17. Juni 2020</w:t>
    </w:r>
    <w:r w:rsidRPr="004A69DF">
      <w:rPr>
        <w:sz w:val="20"/>
        <w:szCs w:val="20"/>
      </w:rPr>
      <w:ptab w:relativeTo="margin" w:alignment="center" w:leader="none"/>
    </w:r>
    <w:sdt>
      <w:sdtPr>
        <w:rPr>
          <w:sz w:val="20"/>
          <w:szCs w:val="20"/>
        </w:rPr>
        <w:alias w:val="Author"/>
        <w:tag w:val=""/>
        <w:id w:val="-863519937"/>
        <w:placeholder>
          <w:docPart w:val="71A88FC8C3E049639674FDC05C05C77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4A69DF">
          <w:rPr>
            <w:sz w:val="20"/>
            <w:szCs w:val="20"/>
          </w:rPr>
          <w:t>Florian Leimer</w:t>
        </w:r>
      </w:sdtContent>
    </w:sdt>
    <w:r w:rsidRPr="004A69DF">
      <w:rPr>
        <w:sz w:val="20"/>
        <w:szCs w:val="20"/>
      </w:rPr>
      <w:ptab w:relativeTo="margin" w:alignment="right" w:leader="none"/>
    </w:r>
    <w:r w:rsidRPr="004A69DF">
      <w:rPr>
        <w:sz w:val="20"/>
        <w:szCs w:val="20"/>
      </w:rPr>
      <w:t xml:space="preserve">Seite </w:t>
    </w:r>
    <w:r w:rsidRPr="004A69DF">
      <w:rPr>
        <w:sz w:val="20"/>
        <w:szCs w:val="20"/>
      </w:rPr>
      <w:fldChar w:fldCharType="begin"/>
    </w:r>
    <w:r w:rsidRPr="004A69DF">
      <w:rPr>
        <w:sz w:val="20"/>
        <w:szCs w:val="20"/>
      </w:rPr>
      <w:instrText xml:space="preserve"> PAGE   \* MERGEFORMAT </w:instrText>
    </w:r>
    <w:r w:rsidRPr="004A69DF">
      <w:rPr>
        <w:sz w:val="20"/>
        <w:szCs w:val="20"/>
      </w:rPr>
      <w:fldChar w:fldCharType="separate"/>
    </w:r>
    <w:r w:rsidRPr="004A69DF">
      <w:rPr>
        <w:noProof/>
        <w:sz w:val="20"/>
        <w:szCs w:val="20"/>
      </w:rPr>
      <w:t>1</w:t>
    </w:r>
    <w:r w:rsidRPr="004A69DF">
      <w:rPr>
        <w:sz w:val="20"/>
        <w:szCs w:val="20"/>
      </w:rPr>
      <w:fldChar w:fldCharType="end"/>
    </w:r>
    <w:r w:rsidRPr="004A69DF">
      <w:rPr>
        <w:sz w:val="20"/>
        <w:szCs w:val="20"/>
      </w:rPr>
      <w:t>/</w:t>
    </w:r>
    <w:r w:rsidRPr="004A69DF">
      <w:rPr>
        <w:sz w:val="20"/>
        <w:szCs w:val="20"/>
      </w:rPr>
      <w:fldChar w:fldCharType="begin"/>
    </w:r>
    <w:r w:rsidRPr="004A69DF">
      <w:rPr>
        <w:sz w:val="20"/>
        <w:szCs w:val="20"/>
      </w:rPr>
      <w:instrText xml:space="preserve"> NUMPAGES   \* MERGEFORMAT </w:instrText>
    </w:r>
    <w:r w:rsidRPr="004A69DF">
      <w:rPr>
        <w:sz w:val="20"/>
        <w:szCs w:val="20"/>
      </w:rPr>
      <w:fldChar w:fldCharType="separate"/>
    </w:r>
    <w:r w:rsidRPr="004A69DF">
      <w:rPr>
        <w:noProof/>
        <w:sz w:val="20"/>
        <w:szCs w:val="20"/>
      </w:rPr>
      <w:t>1</w:t>
    </w:r>
    <w:r w:rsidRPr="004A69DF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E8EFD" w14:textId="77777777" w:rsidR="00857A0E" w:rsidRDefault="00857A0E" w:rsidP="00504AD0">
      <w:pPr>
        <w:spacing w:after="0"/>
      </w:pPr>
      <w:r>
        <w:separator/>
      </w:r>
    </w:p>
  </w:footnote>
  <w:footnote w:type="continuationSeparator" w:id="0">
    <w:p w14:paraId="073ECE4F" w14:textId="77777777" w:rsidR="00857A0E" w:rsidRDefault="00857A0E" w:rsidP="00504A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8BCAA" w14:textId="21481094" w:rsidR="00A477D0" w:rsidRPr="004A69DF" w:rsidRDefault="00A477D0">
    <w:pPr>
      <w:pStyle w:val="Header"/>
      <w:rPr>
        <w:sz w:val="28"/>
        <w:szCs w:val="28"/>
      </w:rPr>
    </w:pPr>
    <w:r w:rsidRPr="004A69DF">
      <w:rPr>
        <w:sz w:val="28"/>
        <w:szCs w:val="28"/>
      </w:rPr>
      <w:ptab w:relativeTo="margin" w:alignment="right" w:leader="none"/>
    </w:r>
    <w:r w:rsidR="004A69DF" w:rsidRPr="004A69DF">
      <w:rPr>
        <w:sz w:val="28"/>
        <w:szCs w:val="28"/>
      </w:rPr>
      <w:t>M306</w:t>
    </w:r>
  </w:p>
  <w:p w14:paraId="64B0BC1B" w14:textId="6B2D3671" w:rsidR="004A69DF" w:rsidRPr="004A69DF" w:rsidRDefault="004A69DF">
    <w:pPr>
      <w:pStyle w:val="Header"/>
      <w:rPr>
        <w:sz w:val="24"/>
        <w:szCs w:val="24"/>
      </w:rPr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4790A"/>
    <w:multiLevelType w:val="hybridMultilevel"/>
    <w:tmpl w:val="8F68FB38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0FDF"/>
    <w:multiLevelType w:val="hybridMultilevel"/>
    <w:tmpl w:val="3664FE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34DD"/>
    <w:multiLevelType w:val="hybridMultilevel"/>
    <w:tmpl w:val="7692598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B1C6C"/>
    <w:multiLevelType w:val="multilevel"/>
    <w:tmpl w:val="3CA2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71747"/>
    <w:multiLevelType w:val="hybridMultilevel"/>
    <w:tmpl w:val="476C47C8"/>
    <w:lvl w:ilvl="0" w:tplc="0807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39F24464"/>
    <w:multiLevelType w:val="multilevel"/>
    <w:tmpl w:val="E52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30B8B"/>
    <w:multiLevelType w:val="multilevel"/>
    <w:tmpl w:val="EE88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43B08"/>
    <w:multiLevelType w:val="hybridMultilevel"/>
    <w:tmpl w:val="A4D03F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613CF"/>
    <w:multiLevelType w:val="hybridMultilevel"/>
    <w:tmpl w:val="59EC1F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97797"/>
    <w:multiLevelType w:val="hybridMultilevel"/>
    <w:tmpl w:val="3590218E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27"/>
    <w:rsid w:val="00002A66"/>
    <w:rsid w:val="00004C03"/>
    <w:rsid w:val="00014E17"/>
    <w:rsid w:val="00030A2F"/>
    <w:rsid w:val="0006329B"/>
    <w:rsid w:val="00084881"/>
    <w:rsid w:val="000B115E"/>
    <w:rsid w:val="000B39E4"/>
    <w:rsid w:val="000C463B"/>
    <w:rsid w:val="000E4375"/>
    <w:rsid w:val="000E4F22"/>
    <w:rsid w:val="000F4FB3"/>
    <w:rsid w:val="00103F27"/>
    <w:rsid w:val="00115DA2"/>
    <w:rsid w:val="00130757"/>
    <w:rsid w:val="001358FA"/>
    <w:rsid w:val="001471DB"/>
    <w:rsid w:val="00154DAA"/>
    <w:rsid w:val="00155A3E"/>
    <w:rsid w:val="0017621D"/>
    <w:rsid w:val="0017674F"/>
    <w:rsid w:val="00181299"/>
    <w:rsid w:val="001861CF"/>
    <w:rsid w:val="001A58CD"/>
    <w:rsid w:val="001C3AE0"/>
    <w:rsid w:val="001E6591"/>
    <w:rsid w:val="002240B0"/>
    <w:rsid w:val="00225376"/>
    <w:rsid w:val="0022574E"/>
    <w:rsid w:val="002B0DF8"/>
    <w:rsid w:val="002C1004"/>
    <w:rsid w:val="002E466B"/>
    <w:rsid w:val="002F3F7C"/>
    <w:rsid w:val="003065C8"/>
    <w:rsid w:val="00316B4A"/>
    <w:rsid w:val="00324FBD"/>
    <w:rsid w:val="00326AE9"/>
    <w:rsid w:val="003418E2"/>
    <w:rsid w:val="003578E0"/>
    <w:rsid w:val="003844C3"/>
    <w:rsid w:val="003915F2"/>
    <w:rsid w:val="00394D55"/>
    <w:rsid w:val="003A16B3"/>
    <w:rsid w:val="003C03F8"/>
    <w:rsid w:val="003D68C1"/>
    <w:rsid w:val="003E1AFE"/>
    <w:rsid w:val="0040628A"/>
    <w:rsid w:val="004253FB"/>
    <w:rsid w:val="00467EAF"/>
    <w:rsid w:val="004A69DF"/>
    <w:rsid w:val="004D316B"/>
    <w:rsid w:val="004E48A5"/>
    <w:rsid w:val="004F1974"/>
    <w:rsid w:val="004F7F08"/>
    <w:rsid w:val="00503B67"/>
    <w:rsid w:val="00504AD0"/>
    <w:rsid w:val="0052645F"/>
    <w:rsid w:val="00541B61"/>
    <w:rsid w:val="00566F0D"/>
    <w:rsid w:val="00571FA9"/>
    <w:rsid w:val="00586DF7"/>
    <w:rsid w:val="005E3FE2"/>
    <w:rsid w:val="005E5FD3"/>
    <w:rsid w:val="00610A93"/>
    <w:rsid w:val="00622BDE"/>
    <w:rsid w:val="00636C68"/>
    <w:rsid w:val="006671C4"/>
    <w:rsid w:val="00690C0F"/>
    <w:rsid w:val="006A1006"/>
    <w:rsid w:val="006C62A4"/>
    <w:rsid w:val="006E6E58"/>
    <w:rsid w:val="00705560"/>
    <w:rsid w:val="00713A36"/>
    <w:rsid w:val="007171AE"/>
    <w:rsid w:val="007320C8"/>
    <w:rsid w:val="00742AF9"/>
    <w:rsid w:val="007562A7"/>
    <w:rsid w:val="00763A1A"/>
    <w:rsid w:val="00786F16"/>
    <w:rsid w:val="007B2C10"/>
    <w:rsid w:val="007B5331"/>
    <w:rsid w:val="00856AD1"/>
    <w:rsid w:val="00857A0E"/>
    <w:rsid w:val="00896449"/>
    <w:rsid w:val="008A3F44"/>
    <w:rsid w:val="008C3B83"/>
    <w:rsid w:val="008F5250"/>
    <w:rsid w:val="00937EFE"/>
    <w:rsid w:val="009410DB"/>
    <w:rsid w:val="00974EAB"/>
    <w:rsid w:val="0098737A"/>
    <w:rsid w:val="00996D82"/>
    <w:rsid w:val="009A4987"/>
    <w:rsid w:val="009A5A20"/>
    <w:rsid w:val="009B0675"/>
    <w:rsid w:val="009C589D"/>
    <w:rsid w:val="00A1466A"/>
    <w:rsid w:val="00A31650"/>
    <w:rsid w:val="00A46701"/>
    <w:rsid w:val="00A477D0"/>
    <w:rsid w:val="00A50D20"/>
    <w:rsid w:val="00A54142"/>
    <w:rsid w:val="00A632C9"/>
    <w:rsid w:val="00A762CF"/>
    <w:rsid w:val="00A86D08"/>
    <w:rsid w:val="00A90C03"/>
    <w:rsid w:val="00A93AA6"/>
    <w:rsid w:val="00A95A1F"/>
    <w:rsid w:val="00A96B30"/>
    <w:rsid w:val="00AA202E"/>
    <w:rsid w:val="00AB68D5"/>
    <w:rsid w:val="00AC7ABE"/>
    <w:rsid w:val="00AE4CEA"/>
    <w:rsid w:val="00AE5EB3"/>
    <w:rsid w:val="00B46227"/>
    <w:rsid w:val="00B6166C"/>
    <w:rsid w:val="00B8043F"/>
    <w:rsid w:val="00B9207B"/>
    <w:rsid w:val="00BC0F25"/>
    <w:rsid w:val="00BC1D08"/>
    <w:rsid w:val="00BE4947"/>
    <w:rsid w:val="00BE7FE7"/>
    <w:rsid w:val="00BF2368"/>
    <w:rsid w:val="00C0234B"/>
    <w:rsid w:val="00CB4F88"/>
    <w:rsid w:val="00CF77FA"/>
    <w:rsid w:val="00D36E8E"/>
    <w:rsid w:val="00D65424"/>
    <w:rsid w:val="00D76AF7"/>
    <w:rsid w:val="00D841E5"/>
    <w:rsid w:val="00DA293C"/>
    <w:rsid w:val="00DA63A7"/>
    <w:rsid w:val="00DB5E4A"/>
    <w:rsid w:val="00DC76BD"/>
    <w:rsid w:val="00DD0BE2"/>
    <w:rsid w:val="00DE2034"/>
    <w:rsid w:val="00E222FB"/>
    <w:rsid w:val="00E22311"/>
    <w:rsid w:val="00E33178"/>
    <w:rsid w:val="00E333F8"/>
    <w:rsid w:val="00E456FB"/>
    <w:rsid w:val="00E478E9"/>
    <w:rsid w:val="00E658DC"/>
    <w:rsid w:val="00E66027"/>
    <w:rsid w:val="00E90667"/>
    <w:rsid w:val="00EA7FD7"/>
    <w:rsid w:val="00EB49F9"/>
    <w:rsid w:val="00EC2199"/>
    <w:rsid w:val="00EE277B"/>
    <w:rsid w:val="00EE3B02"/>
    <w:rsid w:val="00EF08EC"/>
    <w:rsid w:val="00F26607"/>
    <w:rsid w:val="00F3159B"/>
    <w:rsid w:val="00F32FE4"/>
    <w:rsid w:val="00F546FC"/>
    <w:rsid w:val="00F62201"/>
    <w:rsid w:val="00FA0338"/>
    <w:rsid w:val="00FB0094"/>
    <w:rsid w:val="00FB1087"/>
    <w:rsid w:val="00FE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DD067E"/>
  <w15:chartTrackingRefBased/>
  <w15:docId w15:val="{49B14D63-A33D-4A14-A0FF-06B22ADA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locked="0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locked="0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EE3B02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3B02"/>
    <w:pPr>
      <w:keepNext/>
      <w:keepLines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E3B02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45F"/>
    <w:pPr>
      <w:keepNext/>
      <w:keepLines/>
      <w:spacing w:before="40" w:after="0"/>
      <w:ind w:left="1416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52645F"/>
    <w:pPr>
      <w:keepNext/>
      <w:keepLines/>
      <w:spacing w:before="40" w:after="0"/>
      <w:ind w:left="2832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B0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B02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45F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52645F"/>
    <w:p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semiHidden/>
    <w:locked/>
    <w:rsid w:val="00E2231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locked/>
    <w:rsid w:val="00E22311"/>
    <w:pPr>
      <w:spacing w:after="100"/>
      <w:ind w:left="220"/>
    </w:pPr>
  </w:style>
  <w:style w:type="character" w:styleId="Hyperlink">
    <w:name w:val="Hyperlink"/>
    <w:basedOn w:val="DefaultParagraphFont"/>
    <w:uiPriority w:val="99"/>
    <w:semiHidden/>
    <w:locked/>
    <w:rsid w:val="00E22311"/>
    <w:rPr>
      <w:color w:val="F0532B" w:themeColor="hyperlink"/>
      <w:u w:val="single"/>
    </w:rPr>
  </w:style>
  <w:style w:type="paragraph" w:styleId="ListParagraph">
    <w:name w:val="List Paragraph"/>
    <w:basedOn w:val="Normal"/>
    <w:uiPriority w:val="34"/>
    <w:semiHidden/>
    <w:locked/>
    <w:rsid w:val="00A632C9"/>
    <w:pPr>
      <w:ind w:left="720"/>
      <w:contextualSpacing/>
    </w:pPr>
  </w:style>
  <w:style w:type="paragraph" w:customStyle="1" w:styleId="Standard2">
    <w:name w:val="Standard 2"/>
    <w:basedOn w:val="Normal"/>
    <w:link w:val="Standard2Zchn"/>
    <w:semiHidden/>
    <w:locked/>
    <w:rsid w:val="00A632C9"/>
    <w:pPr>
      <w:ind w:left="2124"/>
    </w:pPr>
  </w:style>
  <w:style w:type="character" w:customStyle="1" w:styleId="Standard2Zchn">
    <w:name w:val="Standard 2 Zchn"/>
    <w:basedOn w:val="DefaultParagraphFont"/>
    <w:link w:val="Standard2"/>
    <w:semiHidden/>
    <w:rsid w:val="00A31650"/>
  </w:style>
  <w:style w:type="paragraph" w:customStyle="1" w:styleId="Standard1">
    <w:name w:val="Standard 1"/>
    <w:basedOn w:val="Normal"/>
    <w:link w:val="Standard1Zchn"/>
    <w:semiHidden/>
    <w:locked/>
    <w:rsid w:val="00A632C9"/>
    <w:pPr>
      <w:ind w:left="1416"/>
    </w:pPr>
    <w:rPr>
      <w:lang w:val="de-DE" w:eastAsia="de-CH"/>
    </w:rPr>
  </w:style>
  <w:style w:type="character" w:customStyle="1" w:styleId="Standard1Zchn">
    <w:name w:val="Standard 1 Zchn"/>
    <w:basedOn w:val="DefaultParagraphFont"/>
    <w:link w:val="Standard1"/>
    <w:semiHidden/>
    <w:rsid w:val="00A31650"/>
    <w:rPr>
      <w:lang w:val="de-DE" w:eastAsia="de-CH"/>
    </w:rPr>
  </w:style>
  <w:style w:type="paragraph" w:styleId="NormalWeb">
    <w:name w:val="Normal (Web)"/>
    <w:basedOn w:val="Normal"/>
    <w:uiPriority w:val="99"/>
    <w:semiHidden/>
    <w:locked/>
    <w:rsid w:val="00AC7A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mw-headline">
    <w:name w:val="mw-headline"/>
    <w:basedOn w:val="DefaultParagraphFont"/>
    <w:semiHidden/>
    <w:locked/>
    <w:rsid w:val="00F26607"/>
  </w:style>
  <w:style w:type="paragraph" w:styleId="Subtitle">
    <w:name w:val="Subtitle"/>
    <w:basedOn w:val="Normal"/>
    <w:next w:val="Normal"/>
    <w:link w:val="SubtitleChar"/>
    <w:uiPriority w:val="11"/>
    <w:qFormat/>
    <w:rsid w:val="00526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645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locked/>
    <w:rsid w:val="0076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2645F"/>
    <w:pPr>
      <w:spacing w:after="0" w:line="276" w:lineRule="auto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45F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table" w:styleId="PlainTable5">
    <w:name w:val="Plain Table 5"/>
    <w:basedOn w:val="TableNormal"/>
    <w:uiPriority w:val="45"/>
    <w:locked/>
    <w:rsid w:val="00154D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locked/>
    <w:rsid w:val="00154D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semiHidden/>
    <w:locked/>
    <w:rsid w:val="000F4FB3"/>
    <w:pPr>
      <w:spacing w:after="100"/>
      <w:ind w:left="440"/>
    </w:pPr>
  </w:style>
  <w:style w:type="paragraph" w:customStyle="1" w:styleId="Standard0">
    <w:name w:val="Standard 0"/>
    <w:basedOn w:val="Standard1"/>
    <w:link w:val="Standard0Zchn"/>
    <w:semiHidden/>
    <w:locked/>
    <w:rsid w:val="00A632C9"/>
    <w:pPr>
      <w:ind w:left="708"/>
    </w:pPr>
    <w:rPr>
      <w:shd w:val="clear" w:color="auto" w:fill="FFFFFF"/>
    </w:rPr>
  </w:style>
  <w:style w:type="character" w:customStyle="1" w:styleId="Standard0Zchn">
    <w:name w:val="Standard 0 Zchn"/>
    <w:basedOn w:val="Standard1Zchn"/>
    <w:link w:val="Standard0"/>
    <w:semiHidden/>
    <w:rsid w:val="00A31650"/>
    <w:rPr>
      <w:lang w:val="de-DE" w:eastAsia="de-CH"/>
    </w:rPr>
  </w:style>
  <w:style w:type="character" w:customStyle="1" w:styleId="tgc">
    <w:name w:val="_tgc"/>
    <w:basedOn w:val="DefaultParagraphFont"/>
    <w:semiHidden/>
    <w:locked/>
    <w:rsid w:val="001C3AE0"/>
  </w:style>
  <w:style w:type="character" w:styleId="FollowedHyperlink">
    <w:name w:val="FollowedHyperlink"/>
    <w:basedOn w:val="DefaultParagraphFont"/>
    <w:uiPriority w:val="99"/>
    <w:semiHidden/>
    <w:locked/>
    <w:rsid w:val="0006329B"/>
    <w:rPr>
      <w:color w:val="F38B53" w:themeColor="followedHyperlink"/>
      <w:u w:val="single"/>
    </w:rPr>
  </w:style>
  <w:style w:type="character" w:customStyle="1" w:styleId="ipa">
    <w:name w:val="ipa"/>
    <w:basedOn w:val="DefaultParagraphFont"/>
    <w:semiHidden/>
    <w:locked/>
    <w:rsid w:val="00DC76BD"/>
  </w:style>
  <w:style w:type="character" w:customStyle="1" w:styleId="mw-editsection1">
    <w:name w:val="mw-editsection1"/>
    <w:basedOn w:val="DefaultParagraphFont"/>
    <w:semiHidden/>
    <w:locked/>
    <w:rsid w:val="008C3B83"/>
  </w:style>
  <w:style w:type="character" w:customStyle="1" w:styleId="mw-editsection-bracket">
    <w:name w:val="mw-editsection-bracket"/>
    <w:basedOn w:val="DefaultParagraphFont"/>
    <w:semiHidden/>
    <w:locked/>
    <w:rsid w:val="008C3B83"/>
  </w:style>
  <w:style w:type="character" w:customStyle="1" w:styleId="mw-editsection-divider1">
    <w:name w:val="mw-editsection-divider1"/>
    <w:basedOn w:val="DefaultParagraphFont"/>
    <w:semiHidden/>
    <w:locked/>
    <w:rsid w:val="008C3B83"/>
    <w:rPr>
      <w:color w:val="54595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5F"/>
    <w:rPr>
      <w:rFonts w:asciiTheme="majorHAnsi" w:eastAsiaTheme="majorEastAsia" w:hAnsiTheme="majorHAnsi" w:cstheme="majorBidi"/>
      <w:i/>
      <w:iCs/>
    </w:rPr>
  </w:style>
  <w:style w:type="paragraph" w:styleId="Header">
    <w:name w:val="header"/>
    <w:basedOn w:val="Normal"/>
    <w:link w:val="HeaderChar"/>
    <w:uiPriority w:val="99"/>
    <w:semiHidden/>
    <w:locked/>
    <w:rsid w:val="00504AD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650"/>
  </w:style>
  <w:style w:type="paragraph" w:styleId="Footer">
    <w:name w:val="footer"/>
    <w:basedOn w:val="Normal"/>
    <w:link w:val="FooterChar"/>
    <w:uiPriority w:val="99"/>
    <w:semiHidden/>
    <w:locked/>
    <w:rsid w:val="00504AD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650"/>
  </w:style>
  <w:style w:type="character" w:styleId="PlaceholderText">
    <w:name w:val="Placeholder Text"/>
    <w:basedOn w:val="DefaultParagraphFont"/>
    <w:uiPriority w:val="99"/>
    <w:semiHidden/>
    <w:locked/>
    <w:rsid w:val="00504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4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7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4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3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4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4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4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2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8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bbzsolothurngrenchen-my.sharepoint.com/personal/florian_leimer_bbzsogr_ch/Documents/Sonstiges/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A88FC8C3E049639674FDC05C05C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EAB-3583-4624-AD86-A6B8CA806E75}"/>
      </w:docPartPr>
      <w:docPartBody>
        <w:p w:rsidR="00E456DF" w:rsidRDefault="00D71146">
          <w:r w:rsidRPr="00AC025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46"/>
    <w:rsid w:val="00075287"/>
    <w:rsid w:val="003A4DCE"/>
    <w:rsid w:val="00D71146"/>
    <w:rsid w:val="00E4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4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11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ondensstreifen">
  <a:themeElements>
    <a:clrScheme name="Kondensstreife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Kondensstreife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densstreife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F4249773A24249BE9B3F9411B0C18E" ma:contentTypeVersion="7" ma:contentTypeDescription="Ein neues Dokument erstellen." ma:contentTypeScope="" ma:versionID="d2fe1575c614d4f189c059990a0bef0d">
  <xsd:schema xmlns:xsd="http://www.w3.org/2001/XMLSchema" xmlns:xs="http://www.w3.org/2001/XMLSchema" xmlns:p="http://schemas.microsoft.com/office/2006/metadata/properties" xmlns:ns2="b1c1be76-b8f0-4a5d-8f83-f5e69c993518" xmlns:ns3="55687998-474e-4d50-81ff-7419a1059b69" targetNamespace="http://schemas.microsoft.com/office/2006/metadata/properties" ma:root="true" ma:fieldsID="9e6ddf0e366f0c7f5c7b1018e27d1806" ns2:_="" ns3:_="">
    <xsd:import namespace="b1c1be76-b8f0-4a5d-8f83-f5e69c993518"/>
    <xsd:import namespace="55687998-474e-4d50-81ff-7419a1059b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1be76-b8f0-4a5d-8f83-f5e69c993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87998-474e-4d50-81ff-7419a1059b6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A7C9E-C325-4D4E-B5E7-029CACE4B7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53321A-F9EE-4FBB-B1B7-F2C9BAD1B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c1be76-b8f0-4a5d-8f83-f5e69c993518"/>
    <ds:schemaRef ds:uri="55687998-474e-4d50-81ff-7419a1059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506D4A-8C71-4636-A12F-92A6E181DA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A1B138-ADA3-4960-897D-8305CBAA6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25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Services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Leimer</dc:creator>
  <cp:keywords/>
  <dc:description/>
  <cp:lastModifiedBy>Florian Leimer</cp:lastModifiedBy>
  <cp:revision>5</cp:revision>
  <cp:lastPrinted>2017-10-13T06:39:00Z</cp:lastPrinted>
  <dcterms:created xsi:type="dcterms:W3CDTF">2020-06-17T09:16:00Z</dcterms:created>
  <dcterms:modified xsi:type="dcterms:W3CDTF">2020-06-17T09:59:00Z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0x010100C9F4249773A24249BE9B3F9411B0C18E</vt:lpwstr>
  </property>
</Properties>
</file>